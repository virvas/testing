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37" w:rsidRDefault="00B52547">
      <w:r>
        <w:t>testi documentti</w:t>
      </w:r>
    </w:p>
    <w:p w:rsidR="00C32332" w:rsidRDefault="00C32332">
      <w:r>
        <w:t>add1</w:t>
      </w:r>
      <w:bookmarkStart w:id="0" w:name="_GoBack"/>
      <w:bookmarkEnd w:id="0"/>
    </w:p>
    <w:sectPr w:rsidR="00C323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03"/>
    <w:rsid w:val="00570237"/>
    <w:rsid w:val="008C6503"/>
    <w:rsid w:val="00B52547"/>
    <w:rsid w:val="00C3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A226F-8A8A-4ED0-B209-273FC828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A7A6501.dotm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Saunavaara Virva Katarina</cp:lastModifiedBy>
  <cp:revision>3</cp:revision>
  <dcterms:created xsi:type="dcterms:W3CDTF">2018-07-13T11:18:00Z</dcterms:created>
  <dcterms:modified xsi:type="dcterms:W3CDTF">2018-07-13T11:50:00Z</dcterms:modified>
</cp:coreProperties>
</file>