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237" w:rsidRDefault="008C5CF7">
      <w:r>
        <w:t>tosi tärkeä, tee heti</w:t>
      </w:r>
    </w:p>
    <w:p w:rsidR="00A90190" w:rsidRDefault="00A90190"/>
    <w:p w:rsidR="00A90190" w:rsidRDefault="00A90190">
      <w:r>
        <w:t>Mutta mahtaako huonomuistisuus haitata pientä ihmistä enää jatkossa! Jos ei niin tästä voisi jopa ehkä harkita maksavansa!</w:t>
      </w:r>
      <w:r w:rsidR="006217EB">
        <w:t xml:space="preserve"> Täällä on parempi muistinen ihminen!</w:t>
      </w:r>
      <w:bookmarkStart w:id="0" w:name="_GoBack"/>
      <w:bookmarkEnd w:id="0"/>
    </w:p>
    <w:sectPr w:rsidR="00A90190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AD4"/>
    <w:rsid w:val="00570237"/>
    <w:rsid w:val="006217EB"/>
    <w:rsid w:val="008C5CF7"/>
    <w:rsid w:val="00A90190"/>
    <w:rsid w:val="00B5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73C537-A8B7-4CB8-953F-B4E8C3B1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A7A6501.dotm</Template>
  <TotalTime>0</TotalTime>
  <Pages>1</Pages>
  <Words>20</Words>
  <Characters>163</Characters>
  <Application>Microsoft Office Word</Application>
  <DocSecurity>0</DocSecurity>
  <Lines>1</Lines>
  <Paragraphs>1</Paragraphs>
  <ScaleCrop>false</ScaleCrop>
  <Company>Varsinais-Suomen Sairaanhoitopiiri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Saunavaara Virva Katarina</dc:creator>
  <cp:keywords/>
  <dc:description/>
  <cp:lastModifiedBy>Saunavaara Virva Katarina</cp:lastModifiedBy>
  <cp:revision>4</cp:revision>
  <dcterms:created xsi:type="dcterms:W3CDTF">2018-07-13T11:18:00Z</dcterms:created>
  <dcterms:modified xsi:type="dcterms:W3CDTF">2018-07-13T12:00:00Z</dcterms:modified>
</cp:coreProperties>
</file>